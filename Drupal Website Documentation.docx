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0C"/>
    <w:rsid w:val="00014B01"/>
    <w:rsid w:val="00023D04"/>
    <w:rsid w:val="00035107"/>
    <w:rsid w:val="0007638B"/>
    <w:rsid w:val="000F4F50"/>
    <w:rsid w:val="00170C5F"/>
    <w:rsid w:val="00201CA8"/>
    <w:rsid w:val="00215C7B"/>
    <w:rsid w:val="002A2817"/>
    <w:rsid w:val="002A5BB9"/>
    <w:rsid w:val="0030430C"/>
    <w:rsid w:val="0031276A"/>
    <w:rsid w:val="00312FBC"/>
    <w:rsid w:val="003456CD"/>
    <w:rsid w:val="003707FA"/>
    <w:rsid w:val="0049636F"/>
    <w:rsid w:val="00567A23"/>
    <w:rsid w:val="005C0655"/>
    <w:rsid w:val="00645AD7"/>
    <w:rsid w:val="006E4B25"/>
    <w:rsid w:val="0072476A"/>
    <w:rsid w:val="007477CD"/>
    <w:rsid w:val="0075541B"/>
    <w:rsid w:val="007E531B"/>
    <w:rsid w:val="00837389"/>
    <w:rsid w:val="008F7537"/>
    <w:rsid w:val="00A27B4D"/>
    <w:rsid w:val="00AA4E2C"/>
    <w:rsid w:val="00AB40C6"/>
    <w:rsid w:val="00AE137C"/>
    <w:rsid w:val="00B560D7"/>
    <w:rsid w:val="00CD402B"/>
    <w:rsid w:val="00DA545B"/>
    <w:rsid w:val="00E01266"/>
    <w:rsid w:val="00E85F84"/>
    <w:rsid w:val="00EA7590"/>
    <w:rsid w:val="00F3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1B6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30430C"/>
    <w:rPr>
      <w:color w:val="34B6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430C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illiam/Library/Containers/com.microsoft.Word/Data/Library/Caches/TM10002069/Write%20a%20Journal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97</TotalTime>
  <Pages>6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Sun</dc:creator>
  <cp:keywords/>
  <dc:description/>
  <cp:lastModifiedBy>William Sun</cp:lastModifiedBy>
  <cp:revision>19</cp:revision>
  <dcterms:created xsi:type="dcterms:W3CDTF">2016-07-16T18:46:00Z</dcterms:created>
  <dcterms:modified xsi:type="dcterms:W3CDTF">2016-08-15T03:34:00Z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